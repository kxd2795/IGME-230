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E78633" w14:textId="53C0906C" w:rsidR="00D7421B" w:rsidRPr="004643A9" w:rsidRDefault="00F4141B" w:rsidP="00D7421B">
      <w:pPr>
        <w:pStyle w:val="Title"/>
        <w:rPr>
          <w:sz w:val="48"/>
        </w:rPr>
      </w:pPr>
      <w:r>
        <w:rPr>
          <w:sz w:val="48"/>
        </w:rPr>
        <w:t>Exercise</w:t>
      </w:r>
      <w:r w:rsidR="00D7421B" w:rsidRPr="004643A9">
        <w:rPr>
          <w:sz w:val="48"/>
        </w:rPr>
        <w:t xml:space="preserve">:  </w:t>
      </w:r>
      <w:r w:rsidR="008D2DA9">
        <w:rPr>
          <w:sz w:val="48"/>
        </w:rPr>
        <w:t>Project 1 Critique</w:t>
      </w:r>
    </w:p>
    <w:p w14:paraId="6614331C" w14:textId="44E5A4FD" w:rsidR="00D7421B" w:rsidRPr="00E7782C" w:rsidRDefault="00D7421B" w:rsidP="00D7421B">
      <w:pPr>
        <w:pStyle w:val="Subtitle"/>
        <w:jc w:val="both"/>
      </w:pPr>
      <w:r>
        <w:t>Your Name:  ________________</w:t>
      </w:r>
      <w:r w:rsidR="00373EB4">
        <w:t>Kevin Dolan</w:t>
      </w:r>
      <w:r>
        <w:t>________________________________________</w:t>
      </w:r>
    </w:p>
    <w:p w14:paraId="2FF99842" w14:textId="77777777" w:rsidR="00D7421B" w:rsidRDefault="00D7421B" w:rsidP="00D7421B">
      <w:pPr>
        <w:pStyle w:val="Heading1"/>
      </w:pPr>
      <w:r w:rsidRPr="009A7878">
        <w:t xml:space="preserve">Overview </w:t>
      </w:r>
    </w:p>
    <w:p w14:paraId="1552E2B6" w14:textId="794A2E49" w:rsidR="005C5DEE" w:rsidRDefault="008D2DA9" w:rsidP="00D7421B">
      <w:r>
        <w:t xml:space="preserve">In this exercise, you’ll be forming groups of 4. As a team, look over the project 1 sites of all of your members, and provide </w:t>
      </w:r>
      <w:r w:rsidR="00091A10" w:rsidRPr="00F60E89">
        <w:rPr>
          <w:b/>
        </w:rPr>
        <w:t>verbal</w:t>
      </w:r>
      <w:r w:rsidR="00091A10">
        <w:t xml:space="preserve"> </w:t>
      </w:r>
      <w:r>
        <w:t xml:space="preserve">feedback and suggestions for improvement. Use the following questions as a guide, and fill in your answers. </w:t>
      </w:r>
      <w:r w:rsidR="00686E09">
        <w:t>Be sure to enter the name of each student you’re critiquing</w:t>
      </w:r>
      <w:r w:rsidR="00F60E89">
        <w:t xml:space="preserve">, </w:t>
      </w:r>
      <w:r w:rsidR="00F60E89">
        <w:rPr>
          <w:i/>
        </w:rPr>
        <w:t>including yourself</w:t>
      </w:r>
      <w:r w:rsidR="00686E09">
        <w:t xml:space="preserve">. </w:t>
      </w:r>
      <w:r>
        <w:t>Submit this file (one per team member) to the myCourses dropbox when you’re done.</w:t>
      </w:r>
    </w:p>
    <w:p w14:paraId="27D02594" w14:textId="3AA7D550" w:rsidR="00D7421B" w:rsidRPr="008D2DA9" w:rsidRDefault="008D2DA9" w:rsidP="00D7421B">
      <w:pPr>
        <w:pStyle w:val="Heading1"/>
        <w:rPr>
          <w:u w:val="single"/>
        </w:rPr>
      </w:pPr>
      <w:r>
        <w:t>Project for:</w:t>
      </w:r>
      <w:r>
        <w:rPr>
          <w:u w:val="single"/>
        </w:rPr>
        <w:tab/>
      </w:r>
      <w:r>
        <w:rPr>
          <w:u w:val="single"/>
        </w:rPr>
        <w:tab/>
      </w:r>
      <w:r w:rsidR="00BF46A6">
        <w:rPr>
          <w:u w:val="single"/>
        </w:rPr>
        <w:t>Kevin Dolan (myself)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D8A75F0" w14:textId="6586BADF" w:rsidR="00686E09" w:rsidRDefault="00F9735F" w:rsidP="00D7421B">
      <w:pPr>
        <w:numPr>
          <w:ilvl w:val="0"/>
          <w:numId w:val="34"/>
        </w:numPr>
        <w:spacing w:before="120" w:after="120" w:line="240" w:lineRule="auto"/>
      </w:pPr>
      <w:r w:rsidRPr="00F9735F">
        <w:rPr>
          <w:b/>
        </w:rPr>
        <w:t xml:space="preserve">Content: </w:t>
      </w:r>
      <w:r>
        <w:t>How appropriate is</w:t>
      </w:r>
      <w:r w:rsidR="00091A10">
        <w:t xml:space="preserve"> the topic, and how well is it </w:t>
      </w:r>
      <w:r>
        <w:t>put together? Do</w:t>
      </w:r>
      <w:r w:rsidR="00091A10">
        <w:t>es</w:t>
      </w:r>
      <w:r>
        <w:t xml:space="preserve"> the </w:t>
      </w:r>
      <w:r w:rsidR="00091A10">
        <w:t>proposal</w:t>
      </w:r>
      <w:r>
        <w:t xml:space="preserve"> make sense, and is the content broken up across pages in a way that makes sense?</w:t>
      </w:r>
      <w:r>
        <w:br/>
      </w:r>
      <w:r>
        <w:br/>
      </w:r>
      <w:r w:rsidR="00BF46A6">
        <w:t>Nothing much!</w:t>
      </w:r>
      <w:r>
        <w:br/>
      </w:r>
    </w:p>
    <w:p w14:paraId="773E60D9" w14:textId="53100C46" w:rsidR="00D7421B" w:rsidRDefault="008D2DA9" w:rsidP="00D7421B">
      <w:pPr>
        <w:numPr>
          <w:ilvl w:val="0"/>
          <w:numId w:val="34"/>
        </w:numPr>
        <w:spacing w:before="120" w:after="120" w:line="240" w:lineRule="auto"/>
      </w:pPr>
      <w:r w:rsidRPr="00F9735F">
        <w:rPr>
          <w:b/>
        </w:rPr>
        <w:t>CRAP</w:t>
      </w:r>
      <w:r w:rsidR="00F9735F" w:rsidRPr="00F9735F">
        <w:rPr>
          <w:b/>
        </w:rPr>
        <w:t>:</w:t>
      </w:r>
      <w:r w:rsidR="00F9735F">
        <w:t xml:space="preserve"> How does the site adhere to CRAP principles? Discuss the general design.</w:t>
      </w:r>
      <w:r w:rsidR="00F9735F">
        <w:br/>
      </w:r>
      <w:r w:rsidR="00F9735F">
        <w:br/>
      </w:r>
      <w:r w:rsidR="00BF46A6">
        <w:t>Nothing much!</w:t>
      </w:r>
      <w:r w:rsidR="00F9735F">
        <w:br/>
      </w:r>
    </w:p>
    <w:p w14:paraId="2F166CFA" w14:textId="29B3ABA1" w:rsidR="00D7421B" w:rsidRDefault="008D2DA9" w:rsidP="008D2DA9">
      <w:pPr>
        <w:numPr>
          <w:ilvl w:val="0"/>
          <w:numId w:val="34"/>
        </w:numPr>
        <w:spacing w:before="120" w:after="120" w:line="240" w:lineRule="auto"/>
      </w:pPr>
      <w:r w:rsidRPr="00F9735F">
        <w:rPr>
          <w:b/>
        </w:rPr>
        <w:t xml:space="preserve">Navigation and </w:t>
      </w:r>
      <w:r w:rsidR="00F9735F">
        <w:rPr>
          <w:b/>
        </w:rPr>
        <w:t>U</w:t>
      </w:r>
      <w:r w:rsidRPr="00F9735F">
        <w:rPr>
          <w:b/>
        </w:rPr>
        <w:t>sability</w:t>
      </w:r>
      <w:r w:rsidR="00F9735F" w:rsidRPr="00F9735F">
        <w:rPr>
          <w:b/>
        </w:rPr>
        <w:t>:</w:t>
      </w:r>
      <w:r w:rsidR="00F9735F">
        <w:t xml:space="preserve"> How easy is the site to navigate? Is the navigation in a location that makes sense? Is it consistent? Is there any confusion on how to get around on the site?</w:t>
      </w:r>
      <w:r w:rsidR="00F9735F">
        <w:br/>
      </w:r>
      <w:r w:rsidR="00F9735F">
        <w:br/>
      </w:r>
      <w:r w:rsidR="00BF46A6">
        <w:t>Nothing much!</w:t>
      </w:r>
      <w:r w:rsidR="00F9735F">
        <w:br/>
      </w:r>
    </w:p>
    <w:p w14:paraId="42AB394F" w14:textId="6CCBFCED" w:rsidR="008D2DA9" w:rsidRDefault="00F9735F" w:rsidP="008D2DA9">
      <w:pPr>
        <w:numPr>
          <w:ilvl w:val="0"/>
          <w:numId w:val="34"/>
        </w:numPr>
        <w:spacing w:before="120" w:after="120" w:line="240" w:lineRule="auto"/>
      </w:pPr>
      <w:r w:rsidRPr="00F9735F">
        <w:rPr>
          <w:b/>
        </w:rPr>
        <w:t>Responsive Design:</w:t>
      </w:r>
      <w:r>
        <w:t xml:space="preserve"> </w:t>
      </w:r>
      <w:r w:rsidR="008D2DA9">
        <w:t>Drag the size of the window around a bit, making it as narrow as 480px wide. How does the site respond to all the different sizes?</w:t>
      </w:r>
      <w:r>
        <w:br/>
      </w:r>
      <w:r>
        <w:br/>
      </w:r>
      <w:r w:rsidR="00BF46A6">
        <w:t>Nothing much!</w:t>
      </w:r>
      <w:r>
        <w:br/>
      </w:r>
    </w:p>
    <w:p w14:paraId="50726F39" w14:textId="68B30E33" w:rsidR="00A97247" w:rsidRDefault="00686E09" w:rsidP="00A97247">
      <w:pPr>
        <w:numPr>
          <w:ilvl w:val="0"/>
          <w:numId w:val="34"/>
        </w:numPr>
        <w:spacing w:before="120" w:after="120" w:line="240" w:lineRule="auto"/>
      </w:pPr>
      <w:r w:rsidRPr="00F9735F">
        <w:rPr>
          <w:b/>
        </w:rPr>
        <w:t>Code</w:t>
      </w:r>
      <w:r w:rsidR="00F9735F" w:rsidRPr="00F9735F">
        <w:rPr>
          <w:b/>
        </w:rPr>
        <w:t>:</w:t>
      </w:r>
      <w:r w:rsidR="00F9735F">
        <w:t xml:space="preserve"> Is the code clean and easy to read? If you were asked to work on modifying the site, would it be documented well enough for you to do so?</w:t>
      </w:r>
      <w:r w:rsidR="00A97247">
        <w:br/>
      </w:r>
      <w:r w:rsidR="00A97247">
        <w:br/>
      </w:r>
      <w:r w:rsidR="00BF46A6">
        <w:t>Nothing much!</w:t>
      </w:r>
      <w:r w:rsidR="00A97247">
        <w:br/>
      </w:r>
    </w:p>
    <w:p w14:paraId="069AB803" w14:textId="3834AF57" w:rsidR="00A97247" w:rsidRDefault="00A97247" w:rsidP="00A97247">
      <w:pPr>
        <w:numPr>
          <w:ilvl w:val="0"/>
          <w:numId w:val="34"/>
        </w:numPr>
        <w:spacing w:before="120" w:after="120" w:line="240" w:lineRule="auto"/>
      </w:pPr>
      <w:r>
        <w:rPr>
          <w:b/>
        </w:rPr>
        <w:t xml:space="preserve">Other Comments: </w:t>
      </w:r>
      <w:r>
        <w:t>Anything else to say to help improve the site?</w:t>
      </w:r>
    </w:p>
    <w:p w14:paraId="58377D43" w14:textId="2F251965" w:rsidR="00BF46A6" w:rsidRPr="008D2DA9" w:rsidRDefault="00BF46A6" w:rsidP="00BF46A6">
      <w:pPr>
        <w:spacing w:before="120" w:after="120" w:line="240" w:lineRule="auto"/>
        <w:ind w:left="360"/>
      </w:pPr>
      <w:r>
        <w:rPr>
          <w:b/>
        </w:rPr>
        <w:t>Feels bad man.</w:t>
      </w:r>
    </w:p>
    <w:p w14:paraId="0A5F8E50" w14:textId="6A09E167" w:rsidR="00A97247" w:rsidRDefault="00A97247" w:rsidP="00D7421B">
      <w:pPr>
        <w:spacing w:before="120" w:after="120"/>
        <w:ind w:left="360"/>
        <w:rPr>
          <w:sz w:val="2"/>
        </w:rPr>
      </w:pPr>
    </w:p>
    <w:p w14:paraId="2A452D2F" w14:textId="77777777" w:rsidR="00A97247" w:rsidRPr="00A97247" w:rsidRDefault="00A97247" w:rsidP="00A97247">
      <w:pPr>
        <w:rPr>
          <w:sz w:val="2"/>
        </w:rPr>
      </w:pPr>
    </w:p>
    <w:p w14:paraId="18190CC7" w14:textId="3AE32C88" w:rsidR="00D7421B" w:rsidRDefault="00A97247" w:rsidP="00A97247">
      <w:pPr>
        <w:tabs>
          <w:tab w:val="left" w:pos="7062"/>
        </w:tabs>
        <w:rPr>
          <w:sz w:val="2"/>
        </w:rPr>
      </w:pPr>
      <w:r>
        <w:rPr>
          <w:sz w:val="2"/>
        </w:rPr>
        <w:tab/>
      </w:r>
    </w:p>
    <w:p w14:paraId="383029AF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ABBF4F8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07B19222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423FD321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5937C58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D0B7C7C" w14:textId="1F769EC5" w:rsidR="00A97247" w:rsidRPr="008D2DA9" w:rsidRDefault="00A97247" w:rsidP="00A97247">
      <w:pPr>
        <w:pStyle w:val="Heading1"/>
        <w:rPr>
          <w:u w:val="single"/>
        </w:rPr>
      </w:pPr>
      <w:r>
        <w:lastRenderedPageBreak/>
        <w:t>Project for:</w:t>
      </w:r>
      <w:r>
        <w:rPr>
          <w:u w:val="single"/>
        </w:rPr>
        <w:tab/>
      </w:r>
      <w:r>
        <w:rPr>
          <w:u w:val="single"/>
        </w:rPr>
        <w:tab/>
      </w:r>
      <w:r w:rsidR="00E7623C">
        <w:rPr>
          <w:u w:val="single"/>
        </w:rPr>
        <w:t>Sam</w:t>
      </w:r>
      <w:r w:rsidR="00BF46A6">
        <w:rPr>
          <w:u w:val="single"/>
        </w:rPr>
        <w:t xml:space="preserve"> Carr</w:t>
      </w:r>
      <w:r>
        <w:rPr>
          <w:u w:val="single"/>
        </w:rPr>
        <w:tab/>
      </w:r>
    </w:p>
    <w:p w14:paraId="2CB3654F" w14:textId="2E1C04AE" w:rsidR="00A97247" w:rsidRDefault="00A97247" w:rsidP="00A97247">
      <w:pPr>
        <w:numPr>
          <w:ilvl w:val="0"/>
          <w:numId w:val="37"/>
        </w:numPr>
        <w:spacing w:before="120" w:after="120" w:line="240" w:lineRule="auto"/>
      </w:pPr>
      <w:r w:rsidRPr="00F9735F">
        <w:rPr>
          <w:b/>
        </w:rPr>
        <w:t xml:space="preserve">Content: </w:t>
      </w:r>
      <w:r w:rsidR="00091A10">
        <w:t>How appropriate is the topic, and how well is it put together? Does the proposal make sense, and is the content broken up across pages in a way that makes sense?</w:t>
      </w:r>
      <w:r>
        <w:br/>
      </w:r>
      <w:r>
        <w:br/>
      </w:r>
      <w:r w:rsidR="00BF46A6">
        <w:t>Not a lot of content, but what is there is pretty good.</w:t>
      </w:r>
      <w:r>
        <w:br/>
      </w:r>
    </w:p>
    <w:p w14:paraId="79424D61" w14:textId="1D7EE0A4" w:rsidR="00A97247" w:rsidRDefault="00A97247" w:rsidP="00A97247">
      <w:pPr>
        <w:numPr>
          <w:ilvl w:val="0"/>
          <w:numId w:val="37"/>
        </w:numPr>
        <w:spacing w:before="120" w:after="120" w:line="240" w:lineRule="auto"/>
      </w:pPr>
      <w:r w:rsidRPr="00F9735F">
        <w:rPr>
          <w:b/>
        </w:rPr>
        <w:t>CRAP:</w:t>
      </w:r>
      <w:r>
        <w:t xml:space="preserve"> How does the site adhere to CRAP principles? Discuss the general design.</w:t>
      </w:r>
      <w:r>
        <w:br/>
      </w:r>
      <w:r>
        <w:br/>
      </w:r>
      <w:r w:rsidR="00E7623C">
        <w:t>Since there is not a lot of content, there is not a lot to contrast, repeat, etc. However, there is still sufficient contrast to make the most important distinctions between content and background, or navigation and material.</w:t>
      </w:r>
      <w:r>
        <w:br/>
      </w:r>
    </w:p>
    <w:p w14:paraId="7F9F7F97" w14:textId="79DA2336" w:rsidR="00A97247" w:rsidRDefault="00A97247" w:rsidP="00A97247">
      <w:pPr>
        <w:numPr>
          <w:ilvl w:val="0"/>
          <w:numId w:val="37"/>
        </w:numPr>
        <w:spacing w:before="120" w:after="120" w:line="240" w:lineRule="auto"/>
      </w:pPr>
      <w:r w:rsidRPr="00F9735F">
        <w:rPr>
          <w:b/>
        </w:rPr>
        <w:t xml:space="preserve">Navigation and </w:t>
      </w:r>
      <w:r>
        <w:rPr>
          <w:b/>
        </w:rPr>
        <w:t>U</w:t>
      </w:r>
      <w:r w:rsidRPr="00F9735F">
        <w:rPr>
          <w:b/>
        </w:rPr>
        <w:t>sability:</w:t>
      </w:r>
      <w:r>
        <w:t xml:space="preserve"> How easy is the site to navigate? Is the navigation in a location that makes sense? Is it consistent? Is there any confusion on how to get around on the site?</w:t>
      </w:r>
      <w:r>
        <w:br/>
      </w:r>
      <w:r>
        <w:br/>
      </w:r>
      <w:r w:rsidR="00E7623C">
        <w:t>Navigation works well.</w:t>
      </w:r>
      <w:r>
        <w:br/>
      </w:r>
    </w:p>
    <w:p w14:paraId="24EEBFB7" w14:textId="194FDF44" w:rsidR="00A97247" w:rsidRDefault="00A97247" w:rsidP="00A97247">
      <w:pPr>
        <w:numPr>
          <w:ilvl w:val="0"/>
          <w:numId w:val="37"/>
        </w:numPr>
        <w:spacing w:before="120" w:after="120" w:line="240" w:lineRule="auto"/>
      </w:pPr>
      <w:r w:rsidRPr="00F9735F">
        <w:rPr>
          <w:b/>
        </w:rPr>
        <w:t>Responsive Design:</w:t>
      </w:r>
      <w:r>
        <w:t xml:space="preserve"> Drag the size of the window around a bit, making it as narrow as 480px wide. How does the site respond to all the different sizes?</w:t>
      </w:r>
      <w:r>
        <w:br/>
      </w:r>
      <w:r>
        <w:br/>
      </w:r>
      <w:r w:rsidR="00E7623C">
        <w:t>It actually does! The image doesn’t resize, but nav and content do.</w:t>
      </w:r>
      <w:r>
        <w:br/>
      </w:r>
    </w:p>
    <w:p w14:paraId="763D8CB2" w14:textId="33FFD912" w:rsidR="00A97247" w:rsidRDefault="00A97247" w:rsidP="00A97247">
      <w:pPr>
        <w:numPr>
          <w:ilvl w:val="0"/>
          <w:numId w:val="37"/>
        </w:numPr>
        <w:spacing w:before="120" w:after="120" w:line="240" w:lineRule="auto"/>
      </w:pPr>
      <w:r w:rsidRPr="00F9735F">
        <w:rPr>
          <w:b/>
        </w:rPr>
        <w:t>Code:</w:t>
      </w:r>
      <w:r>
        <w:t xml:space="preserve"> Is the code clean and easy to read? If you were asked to work on modifying the site, would it be documented well enough for you to do so?</w:t>
      </w:r>
      <w:r>
        <w:br/>
      </w:r>
      <w:r>
        <w:br/>
      </w:r>
      <w:r w:rsidR="00E7623C">
        <w:t>Good enough.</w:t>
      </w:r>
      <w:r>
        <w:br/>
      </w:r>
    </w:p>
    <w:p w14:paraId="4BFA924E" w14:textId="578FCDEA" w:rsidR="00A97247" w:rsidRPr="00E7623C" w:rsidRDefault="00A97247" w:rsidP="00A97247">
      <w:pPr>
        <w:numPr>
          <w:ilvl w:val="0"/>
          <w:numId w:val="37"/>
        </w:numPr>
        <w:spacing w:before="120" w:after="120" w:line="240" w:lineRule="auto"/>
      </w:pPr>
      <w:r>
        <w:rPr>
          <w:b/>
        </w:rPr>
        <w:t xml:space="preserve">Other Comments: </w:t>
      </w:r>
      <w:r>
        <w:t>Anything else to say to help improve the site?</w:t>
      </w:r>
      <w:r w:rsidR="00E7623C">
        <w:t xml:space="preserve"> </w:t>
      </w:r>
      <w:r w:rsidR="00E7623C">
        <w:rPr>
          <w:b/>
        </w:rPr>
        <w:t>BROBOT.</w:t>
      </w:r>
    </w:p>
    <w:p w14:paraId="135C0607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4C5FECBF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170A29B1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BEE17A8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80E763F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5DDB5695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42956A2B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916DDDE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D4A7D37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DB292A7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36B0EB42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3C3E0D9B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339CC9DA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0F8822B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8A67A84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5B7246C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DFD107B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06E494C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51FEEA4F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3B6FC2B9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498E0DDF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AF93418" w14:textId="077543FE" w:rsidR="00A97247" w:rsidRPr="008D2DA9" w:rsidRDefault="00A97247" w:rsidP="00A97247">
      <w:pPr>
        <w:pStyle w:val="Heading1"/>
        <w:rPr>
          <w:u w:val="single"/>
        </w:rPr>
      </w:pPr>
      <w:r>
        <w:lastRenderedPageBreak/>
        <w:t>Project for:</w:t>
      </w:r>
      <w:r>
        <w:rPr>
          <w:u w:val="single"/>
        </w:rPr>
        <w:tab/>
      </w:r>
      <w:r w:rsidR="00385CCA">
        <w:rPr>
          <w:u w:val="single"/>
        </w:rPr>
        <w:t>Aster Patscott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5504F11" w14:textId="7C7733D0" w:rsidR="00A97247" w:rsidRDefault="00A97247" w:rsidP="00A97247">
      <w:pPr>
        <w:numPr>
          <w:ilvl w:val="0"/>
          <w:numId w:val="39"/>
        </w:numPr>
        <w:spacing w:before="120" w:after="120" w:line="240" w:lineRule="auto"/>
      </w:pPr>
      <w:r w:rsidRPr="00F9735F">
        <w:rPr>
          <w:b/>
        </w:rPr>
        <w:t xml:space="preserve">Content: </w:t>
      </w:r>
      <w:r w:rsidR="00091A10">
        <w:t>How appropriate is the topic, and how well is it put together? Does the proposal make sense, and is the content broken up across pages in a way that makes sense?</w:t>
      </w:r>
      <w:r>
        <w:br/>
      </w:r>
      <w:r>
        <w:br/>
      </w:r>
      <w:r w:rsidR="00385CCA">
        <w:t>Not a lot of content, but it is appropriately sectioned in the right pages.</w:t>
      </w:r>
      <w:r>
        <w:br/>
      </w:r>
    </w:p>
    <w:p w14:paraId="64F60A8D" w14:textId="192C4F34" w:rsidR="00A97247" w:rsidRDefault="00A97247" w:rsidP="00A97247">
      <w:pPr>
        <w:numPr>
          <w:ilvl w:val="0"/>
          <w:numId w:val="39"/>
        </w:numPr>
        <w:spacing w:before="120" w:after="120" w:line="240" w:lineRule="auto"/>
      </w:pPr>
      <w:r w:rsidRPr="00F9735F">
        <w:rPr>
          <w:b/>
        </w:rPr>
        <w:t>CRAP:</w:t>
      </w:r>
      <w:r>
        <w:t xml:space="preserve"> How does the site adhere to CRAP principles? Discuss the general design.</w:t>
      </w:r>
      <w:r>
        <w:br/>
      </w:r>
      <w:r>
        <w:br/>
      </w:r>
      <w:r w:rsidR="00385CCA">
        <w:t>General design could use more formatting, but so could probably everyone.</w:t>
      </w:r>
      <w:r>
        <w:br/>
      </w:r>
    </w:p>
    <w:p w14:paraId="4DFFB916" w14:textId="574F578F" w:rsidR="00A97247" w:rsidRDefault="00A97247" w:rsidP="00A97247">
      <w:pPr>
        <w:numPr>
          <w:ilvl w:val="0"/>
          <w:numId w:val="39"/>
        </w:numPr>
        <w:spacing w:before="120" w:after="120" w:line="240" w:lineRule="auto"/>
      </w:pPr>
      <w:r w:rsidRPr="00F9735F">
        <w:rPr>
          <w:b/>
        </w:rPr>
        <w:t xml:space="preserve">Navigation and </w:t>
      </w:r>
      <w:r>
        <w:rPr>
          <w:b/>
        </w:rPr>
        <w:t>U</w:t>
      </w:r>
      <w:r w:rsidRPr="00F9735F">
        <w:rPr>
          <w:b/>
        </w:rPr>
        <w:t>sability:</w:t>
      </w:r>
      <w:r>
        <w:t xml:space="preserve"> How easy is the site to navigate? Is the navigation in a location that makes sense? Is it consistent? Is there any confusion on how to get around on the site?</w:t>
      </w:r>
      <w:r>
        <w:br/>
      </w:r>
      <w:r>
        <w:br/>
      </w:r>
      <w:r w:rsidR="00385CCA">
        <w:t>Navigation worked, pages were where they should be.</w:t>
      </w:r>
      <w:r>
        <w:br/>
      </w:r>
    </w:p>
    <w:p w14:paraId="666C501D" w14:textId="01C86286" w:rsidR="00A97247" w:rsidRDefault="00A97247" w:rsidP="00A97247">
      <w:pPr>
        <w:numPr>
          <w:ilvl w:val="0"/>
          <w:numId w:val="39"/>
        </w:numPr>
        <w:spacing w:before="120" w:after="120" w:line="240" w:lineRule="auto"/>
      </w:pPr>
      <w:r w:rsidRPr="00F9735F">
        <w:rPr>
          <w:b/>
        </w:rPr>
        <w:t>Responsive Design:</w:t>
      </w:r>
      <w:r>
        <w:t xml:space="preserve"> Drag the size of the window around a bit, making it as narrow as 480px wide. How does the site respond to all the different sizes?</w:t>
      </w:r>
      <w:r>
        <w:br/>
      </w:r>
      <w:r>
        <w:br/>
      </w:r>
      <w:r w:rsidR="00385CCA">
        <w:t>It does have responsive design!</w:t>
      </w:r>
      <w:r>
        <w:br/>
      </w:r>
    </w:p>
    <w:p w14:paraId="644A618B" w14:textId="64F6F058" w:rsidR="00A97247" w:rsidRDefault="00A97247" w:rsidP="00A97247">
      <w:pPr>
        <w:numPr>
          <w:ilvl w:val="0"/>
          <w:numId w:val="39"/>
        </w:numPr>
        <w:spacing w:before="120" w:after="120" w:line="240" w:lineRule="auto"/>
      </w:pPr>
      <w:r w:rsidRPr="00F9735F">
        <w:rPr>
          <w:b/>
        </w:rPr>
        <w:t>Code:</w:t>
      </w:r>
      <w:r>
        <w:t xml:space="preserve"> Is the code clean and easy to read? If you were asked to work on modifying the site, would it be documented well enough for you to do so?</w:t>
      </w:r>
      <w:r>
        <w:br/>
      </w:r>
      <w:r>
        <w:br/>
      </w:r>
      <w:r w:rsidR="00385CCA">
        <w:t>Good enough.</w:t>
      </w:r>
      <w:r>
        <w:br/>
      </w:r>
    </w:p>
    <w:p w14:paraId="148CF8C0" w14:textId="706F47E4" w:rsidR="00A97247" w:rsidRPr="008D2DA9" w:rsidRDefault="00A97247" w:rsidP="00A97247">
      <w:pPr>
        <w:numPr>
          <w:ilvl w:val="0"/>
          <w:numId w:val="39"/>
        </w:numPr>
        <w:spacing w:before="120" w:after="120" w:line="240" w:lineRule="auto"/>
      </w:pPr>
      <w:r>
        <w:rPr>
          <w:b/>
        </w:rPr>
        <w:t xml:space="preserve">Other Comments: </w:t>
      </w:r>
      <w:r>
        <w:t>Anything else to say to help improve the site?</w:t>
      </w:r>
      <w:r w:rsidR="00385CCA">
        <w:t xml:space="preserve"> </w:t>
      </w:r>
    </w:p>
    <w:p w14:paraId="69B6F59B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F2F9CC3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609DDBD3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3071894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6246A0F5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4A99C3E0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07FC3F4C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314EEB1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05160353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388A46EB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BCF6EF4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4FE0485A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6A4489FF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626EEBA7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545354B6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1BE5AB4D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54E97300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1AEDB286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2BE68B42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46792EE1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320847A7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02B1AA50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4DF6DF7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710438E5" w14:textId="282EDBC0" w:rsidR="00A97247" w:rsidRPr="008D2DA9" w:rsidRDefault="00A97247" w:rsidP="00A97247">
      <w:pPr>
        <w:pStyle w:val="Heading1"/>
        <w:rPr>
          <w:u w:val="single"/>
        </w:rPr>
      </w:pPr>
      <w:r>
        <w:lastRenderedPageBreak/>
        <w:t>Project for:</w:t>
      </w:r>
      <w:r>
        <w:rPr>
          <w:u w:val="single"/>
        </w:rPr>
        <w:tab/>
      </w:r>
      <w:r>
        <w:rPr>
          <w:u w:val="single"/>
        </w:rPr>
        <w:tab/>
      </w:r>
      <w:r w:rsidR="00385CCA">
        <w:rPr>
          <w:u w:val="single"/>
        </w:rPr>
        <w:t xml:space="preserve">Eli Straut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A07A439" w14:textId="420BFEBA" w:rsidR="00A97247" w:rsidRDefault="00A97247" w:rsidP="00A97247">
      <w:pPr>
        <w:numPr>
          <w:ilvl w:val="0"/>
          <w:numId w:val="41"/>
        </w:numPr>
        <w:spacing w:before="120" w:after="120" w:line="240" w:lineRule="auto"/>
      </w:pPr>
      <w:r w:rsidRPr="00F9735F">
        <w:rPr>
          <w:b/>
        </w:rPr>
        <w:t xml:space="preserve">Content: </w:t>
      </w:r>
      <w:r w:rsidR="00091A10">
        <w:t>How appropriate is the topic, and how well is it put together? Does the proposal make sense, and is the content broken up across pages in a way that makes sense?</w:t>
      </w:r>
      <w:r>
        <w:br/>
      </w:r>
      <w:r>
        <w:br/>
      </w:r>
      <w:r w:rsidR="00306F71">
        <w:t>I liked the picture of the Final Fantasy characters/</w:t>
      </w:r>
      <w:r>
        <w:br/>
      </w:r>
    </w:p>
    <w:p w14:paraId="22340270" w14:textId="37038C09" w:rsidR="00A97247" w:rsidRDefault="00A97247" w:rsidP="00A97247">
      <w:pPr>
        <w:numPr>
          <w:ilvl w:val="0"/>
          <w:numId w:val="41"/>
        </w:numPr>
        <w:spacing w:before="120" w:after="120" w:line="240" w:lineRule="auto"/>
      </w:pPr>
      <w:r w:rsidRPr="00F9735F">
        <w:rPr>
          <w:b/>
        </w:rPr>
        <w:t>CRAP:</w:t>
      </w:r>
      <w:r>
        <w:t xml:space="preserve"> How does the site adhere to CRAP principles? Discuss the general design.</w:t>
      </w:r>
      <w:r>
        <w:br/>
      </w:r>
      <w:r>
        <w:br/>
      </w:r>
      <w:r w:rsidR="00306F71">
        <w:t>Nice borders, background is background, content is content.</w:t>
      </w:r>
      <w:r>
        <w:br/>
      </w:r>
    </w:p>
    <w:p w14:paraId="404E5376" w14:textId="2D10279A" w:rsidR="00A97247" w:rsidRDefault="00A97247" w:rsidP="00A97247">
      <w:pPr>
        <w:numPr>
          <w:ilvl w:val="0"/>
          <w:numId w:val="41"/>
        </w:numPr>
        <w:spacing w:before="120" w:after="120" w:line="240" w:lineRule="auto"/>
      </w:pPr>
      <w:r w:rsidRPr="00F9735F">
        <w:rPr>
          <w:b/>
        </w:rPr>
        <w:t xml:space="preserve">Navigation and </w:t>
      </w:r>
      <w:r>
        <w:rPr>
          <w:b/>
        </w:rPr>
        <w:t>U</w:t>
      </w:r>
      <w:r w:rsidRPr="00F9735F">
        <w:rPr>
          <w:b/>
        </w:rPr>
        <w:t>sability:</w:t>
      </w:r>
      <w:r>
        <w:t xml:space="preserve"> How easy is the site to navigate? Is the navigation in a location that makes sense? Is it consistent? Is there any confusion on how to get around on the site?</w:t>
      </w:r>
      <w:r>
        <w:br/>
      </w:r>
      <w:r>
        <w:br/>
      </w:r>
      <w:r w:rsidR="00306F71">
        <w:t>Nav does not work yet.</w:t>
      </w:r>
      <w:r>
        <w:br/>
      </w:r>
    </w:p>
    <w:p w14:paraId="17E4A85E" w14:textId="56643E81" w:rsidR="00A97247" w:rsidRDefault="00A97247" w:rsidP="00A97247">
      <w:pPr>
        <w:numPr>
          <w:ilvl w:val="0"/>
          <w:numId w:val="41"/>
        </w:numPr>
        <w:spacing w:before="120" w:after="120" w:line="240" w:lineRule="auto"/>
      </w:pPr>
      <w:r w:rsidRPr="00F9735F">
        <w:rPr>
          <w:b/>
        </w:rPr>
        <w:t>Responsive Design:</w:t>
      </w:r>
      <w:r>
        <w:t xml:space="preserve"> Drag the size of the window around a bit, making it as narrow as 480px wide. How does the site respond to all the different sizes?</w:t>
      </w:r>
      <w:r>
        <w:br/>
      </w:r>
      <w:r>
        <w:br/>
      </w:r>
      <w:r w:rsidR="00306F71">
        <w:t>Yes! Responsive design is here and proud!</w:t>
      </w:r>
      <w:r>
        <w:br/>
      </w:r>
    </w:p>
    <w:p w14:paraId="3A1BD11A" w14:textId="31382FAF" w:rsidR="00A97247" w:rsidRDefault="00A97247" w:rsidP="00A97247">
      <w:pPr>
        <w:numPr>
          <w:ilvl w:val="0"/>
          <w:numId w:val="41"/>
        </w:numPr>
        <w:spacing w:before="120" w:after="120" w:line="240" w:lineRule="auto"/>
      </w:pPr>
      <w:r w:rsidRPr="00F9735F">
        <w:rPr>
          <w:b/>
        </w:rPr>
        <w:t>Code:</w:t>
      </w:r>
      <w:r>
        <w:t xml:space="preserve"> Is the code clean and easy to read? If you were asked to work on modifying the site, would it be documented well enough for you to do so?</w:t>
      </w:r>
      <w:r>
        <w:br/>
      </w:r>
      <w:r>
        <w:br/>
      </w:r>
      <w:r w:rsidR="00306F71">
        <w:t>It’s good enough.</w:t>
      </w:r>
      <w:bookmarkStart w:id="0" w:name="_GoBack"/>
      <w:bookmarkEnd w:id="0"/>
      <w:r>
        <w:br/>
      </w:r>
    </w:p>
    <w:p w14:paraId="583199B3" w14:textId="77777777" w:rsidR="00A97247" w:rsidRPr="008D2DA9" w:rsidRDefault="00A97247" w:rsidP="00A97247">
      <w:pPr>
        <w:numPr>
          <w:ilvl w:val="0"/>
          <w:numId w:val="41"/>
        </w:numPr>
        <w:spacing w:before="120" w:after="120" w:line="240" w:lineRule="auto"/>
      </w:pPr>
      <w:r>
        <w:rPr>
          <w:b/>
        </w:rPr>
        <w:t xml:space="preserve">Other Comments: </w:t>
      </w:r>
      <w:r>
        <w:t>Anything else to say to help improve the site?</w:t>
      </w:r>
    </w:p>
    <w:p w14:paraId="3A8A91B2" w14:textId="77777777" w:rsidR="00A97247" w:rsidRDefault="00A97247" w:rsidP="00A97247">
      <w:pPr>
        <w:tabs>
          <w:tab w:val="left" w:pos="7062"/>
        </w:tabs>
        <w:rPr>
          <w:sz w:val="2"/>
        </w:rPr>
      </w:pPr>
    </w:p>
    <w:p w14:paraId="66CBA1CF" w14:textId="77777777" w:rsidR="00A97247" w:rsidRPr="00A97247" w:rsidRDefault="00A97247" w:rsidP="00A97247">
      <w:pPr>
        <w:tabs>
          <w:tab w:val="left" w:pos="7062"/>
        </w:tabs>
        <w:rPr>
          <w:sz w:val="2"/>
        </w:rPr>
      </w:pPr>
    </w:p>
    <w:sectPr w:rsidR="00A97247" w:rsidRPr="00A97247" w:rsidSect="007F4503">
      <w:headerReference w:type="default" r:id="rId7"/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F30E41" w14:textId="77777777" w:rsidR="00EE76CC" w:rsidRDefault="00EE76CC" w:rsidP="00D7421B">
      <w:pPr>
        <w:spacing w:after="0" w:line="240" w:lineRule="auto"/>
      </w:pPr>
      <w:r>
        <w:separator/>
      </w:r>
    </w:p>
  </w:endnote>
  <w:endnote w:type="continuationSeparator" w:id="0">
    <w:p w14:paraId="2CB5FD2F" w14:textId="77777777" w:rsidR="00EE76CC" w:rsidRDefault="00EE76CC" w:rsidP="00D74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01C3C9" w14:textId="77777777" w:rsidR="00EE76CC" w:rsidRDefault="00EE76CC" w:rsidP="00D7421B">
      <w:pPr>
        <w:spacing w:after="0" w:line="240" w:lineRule="auto"/>
      </w:pPr>
      <w:r>
        <w:separator/>
      </w:r>
    </w:p>
  </w:footnote>
  <w:footnote w:type="continuationSeparator" w:id="0">
    <w:p w14:paraId="50608EB3" w14:textId="77777777" w:rsidR="00EE76CC" w:rsidRDefault="00EE76CC" w:rsidP="00D74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EE14F" w14:textId="5F3C5049" w:rsidR="00A65C14" w:rsidRPr="00E64FB8" w:rsidRDefault="00A65C14" w:rsidP="00D7421B">
    <w:pPr>
      <w:pStyle w:val="Header"/>
      <w:ind w:left="1080"/>
      <w:rPr>
        <w:rStyle w:val="BookTit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6653"/>
    <w:multiLevelType w:val="hybridMultilevel"/>
    <w:tmpl w:val="832EEF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CB092F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981B3F"/>
    <w:multiLevelType w:val="hybridMultilevel"/>
    <w:tmpl w:val="CD4E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8468C"/>
    <w:multiLevelType w:val="hybridMultilevel"/>
    <w:tmpl w:val="5EB6E7D6"/>
    <w:lvl w:ilvl="0" w:tplc="FB92A9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DC7185"/>
    <w:multiLevelType w:val="hybridMultilevel"/>
    <w:tmpl w:val="B7BC2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233C3"/>
    <w:multiLevelType w:val="hybridMultilevel"/>
    <w:tmpl w:val="57A4C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FB3702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D560143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D7B0840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DBB0FE7"/>
    <w:multiLevelType w:val="hybridMultilevel"/>
    <w:tmpl w:val="68B091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AE7688"/>
    <w:multiLevelType w:val="hybridMultilevel"/>
    <w:tmpl w:val="29E4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93220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8A13EF0"/>
    <w:multiLevelType w:val="hybridMultilevel"/>
    <w:tmpl w:val="797E7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2C1ACB"/>
    <w:multiLevelType w:val="hybridMultilevel"/>
    <w:tmpl w:val="73D2AC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375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0517A9"/>
    <w:multiLevelType w:val="hybridMultilevel"/>
    <w:tmpl w:val="E422A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AF03D8"/>
    <w:multiLevelType w:val="hybridMultilevel"/>
    <w:tmpl w:val="6A8CE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5729A5"/>
    <w:multiLevelType w:val="hybridMultilevel"/>
    <w:tmpl w:val="B64E5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C7701"/>
    <w:multiLevelType w:val="hybridMultilevel"/>
    <w:tmpl w:val="57DAB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3136B1"/>
    <w:multiLevelType w:val="hybridMultilevel"/>
    <w:tmpl w:val="04F0B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0050E4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DF865AB"/>
    <w:multiLevelType w:val="hybridMultilevel"/>
    <w:tmpl w:val="50BCC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FC54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293103F"/>
    <w:multiLevelType w:val="hybridMultilevel"/>
    <w:tmpl w:val="EF9CC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14500A"/>
    <w:multiLevelType w:val="hybridMultilevel"/>
    <w:tmpl w:val="9596F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E0043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563D1BCB"/>
    <w:multiLevelType w:val="hybridMultilevel"/>
    <w:tmpl w:val="E526A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1F7CA6"/>
    <w:multiLevelType w:val="hybridMultilevel"/>
    <w:tmpl w:val="A142E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A9766D"/>
    <w:multiLevelType w:val="hybridMultilevel"/>
    <w:tmpl w:val="F4E6A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BF5416"/>
    <w:multiLevelType w:val="hybridMultilevel"/>
    <w:tmpl w:val="29F2A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F567F4"/>
    <w:multiLevelType w:val="hybridMultilevel"/>
    <w:tmpl w:val="AD5044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60F2983"/>
    <w:multiLevelType w:val="hybridMultilevel"/>
    <w:tmpl w:val="6E2C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396498"/>
    <w:multiLevelType w:val="hybridMultilevel"/>
    <w:tmpl w:val="C5C6E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E556D1"/>
    <w:multiLevelType w:val="hybridMultilevel"/>
    <w:tmpl w:val="BE1E29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B777E"/>
    <w:multiLevelType w:val="hybridMultilevel"/>
    <w:tmpl w:val="F44A7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1D95812"/>
    <w:multiLevelType w:val="multilevel"/>
    <w:tmpl w:val="EC1EBD8E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1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6" w15:restartNumberingAfterBreak="0">
    <w:nsid w:val="7A8F1A6D"/>
    <w:multiLevelType w:val="hybridMultilevel"/>
    <w:tmpl w:val="498AA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1915FF"/>
    <w:multiLevelType w:val="hybridMultilevel"/>
    <w:tmpl w:val="1BDE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163E9"/>
    <w:multiLevelType w:val="multilevel"/>
    <w:tmpl w:val="1E7AAC9E"/>
    <w:lvl w:ilvl="0">
      <w:start w:val="1"/>
      <w:numFmt w:val="decimal"/>
      <w:lvlText w:val="%1.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5">
      <w:start w:val="1"/>
      <w:numFmt w:val="bullet"/>
      <w:lvlText w:val="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217B82"/>
    <w:multiLevelType w:val="hybridMultilevel"/>
    <w:tmpl w:val="F822E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8C09B9"/>
    <w:multiLevelType w:val="hybridMultilevel"/>
    <w:tmpl w:val="758027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0"/>
  </w:num>
  <w:num w:numId="2">
    <w:abstractNumId w:val="36"/>
  </w:num>
  <w:num w:numId="3">
    <w:abstractNumId w:val="9"/>
  </w:num>
  <w:num w:numId="4">
    <w:abstractNumId w:val="29"/>
  </w:num>
  <w:num w:numId="5">
    <w:abstractNumId w:val="39"/>
  </w:num>
  <w:num w:numId="6">
    <w:abstractNumId w:val="3"/>
  </w:num>
  <w:num w:numId="7">
    <w:abstractNumId w:val="4"/>
  </w:num>
  <w:num w:numId="8">
    <w:abstractNumId w:val="28"/>
  </w:num>
  <w:num w:numId="9">
    <w:abstractNumId w:val="21"/>
  </w:num>
  <w:num w:numId="10">
    <w:abstractNumId w:val="31"/>
  </w:num>
  <w:num w:numId="11">
    <w:abstractNumId w:val="37"/>
  </w:num>
  <w:num w:numId="12">
    <w:abstractNumId w:val="26"/>
  </w:num>
  <w:num w:numId="13">
    <w:abstractNumId w:val="14"/>
  </w:num>
  <w:num w:numId="14">
    <w:abstractNumId w:val="35"/>
  </w:num>
  <w:num w:numId="15">
    <w:abstractNumId w:val="22"/>
  </w:num>
  <w:num w:numId="16">
    <w:abstractNumId w:val="23"/>
  </w:num>
  <w:num w:numId="17">
    <w:abstractNumId w:val="12"/>
  </w:num>
  <w:num w:numId="18">
    <w:abstractNumId w:val="13"/>
  </w:num>
  <w:num w:numId="19">
    <w:abstractNumId w:val="15"/>
  </w:num>
  <w:num w:numId="20">
    <w:abstractNumId w:val="2"/>
  </w:num>
  <w:num w:numId="21">
    <w:abstractNumId w:val="27"/>
  </w:num>
  <w:num w:numId="22">
    <w:abstractNumId w:val="10"/>
  </w:num>
  <w:num w:numId="23">
    <w:abstractNumId w:val="30"/>
  </w:num>
  <w:num w:numId="24">
    <w:abstractNumId w:val="32"/>
  </w:num>
  <w:num w:numId="25">
    <w:abstractNumId w:val="17"/>
  </w:num>
  <w:num w:numId="26">
    <w:abstractNumId w:val="24"/>
  </w:num>
  <w:num w:numId="27">
    <w:abstractNumId w:val="18"/>
  </w:num>
  <w:num w:numId="28">
    <w:abstractNumId w:val="16"/>
  </w:num>
  <w:num w:numId="29">
    <w:abstractNumId w:val="19"/>
  </w:num>
  <w:num w:numId="30">
    <w:abstractNumId w:val="0"/>
  </w:num>
  <w:num w:numId="31">
    <w:abstractNumId w:val="5"/>
  </w:num>
  <w:num w:numId="32">
    <w:abstractNumId w:val="34"/>
  </w:num>
  <w:num w:numId="33">
    <w:abstractNumId w:val="33"/>
  </w:num>
  <w:num w:numId="34">
    <w:abstractNumId w:val="7"/>
  </w:num>
  <w:num w:numId="35">
    <w:abstractNumId w:val="6"/>
  </w:num>
  <w:num w:numId="36">
    <w:abstractNumId w:val="38"/>
  </w:num>
  <w:num w:numId="37">
    <w:abstractNumId w:val="11"/>
  </w:num>
  <w:num w:numId="38">
    <w:abstractNumId w:val="25"/>
  </w:num>
  <w:num w:numId="39">
    <w:abstractNumId w:val="8"/>
  </w:num>
  <w:num w:numId="40">
    <w:abstractNumId w:val="20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3FC"/>
    <w:rsid w:val="00030EF8"/>
    <w:rsid w:val="000515F2"/>
    <w:rsid w:val="00057CD4"/>
    <w:rsid w:val="00091A10"/>
    <w:rsid w:val="001515CC"/>
    <w:rsid w:val="00167B38"/>
    <w:rsid w:val="001C1662"/>
    <w:rsid w:val="00214477"/>
    <w:rsid w:val="00306F71"/>
    <w:rsid w:val="00370933"/>
    <w:rsid w:val="00373EB4"/>
    <w:rsid w:val="00385CCA"/>
    <w:rsid w:val="004453FC"/>
    <w:rsid w:val="00463565"/>
    <w:rsid w:val="004643A9"/>
    <w:rsid w:val="004A2248"/>
    <w:rsid w:val="004F4A28"/>
    <w:rsid w:val="005355DD"/>
    <w:rsid w:val="005C5DEE"/>
    <w:rsid w:val="006101ED"/>
    <w:rsid w:val="0064446F"/>
    <w:rsid w:val="00686E09"/>
    <w:rsid w:val="006A7A9B"/>
    <w:rsid w:val="007F4503"/>
    <w:rsid w:val="008A5DE5"/>
    <w:rsid w:val="008D2DA9"/>
    <w:rsid w:val="008D4D6B"/>
    <w:rsid w:val="00A65C14"/>
    <w:rsid w:val="00A97247"/>
    <w:rsid w:val="00BF46A6"/>
    <w:rsid w:val="00C5481F"/>
    <w:rsid w:val="00C605BF"/>
    <w:rsid w:val="00D7421B"/>
    <w:rsid w:val="00DA394E"/>
    <w:rsid w:val="00E7623C"/>
    <w:rsid w:val="00EE76CC"/>
    <w:rsid w:val="00F316FC"/>
    <w:rsid w:val="00F32D46"/>
    <w:rsid w:val="00F4141B"/>
    <w:rsid w:val="00F60E89"/>
    <w:rsid w:val="00F7636C"/>
    <w:rsid w:val="00F9735F"/>
    <w:rsid w:val="00FA54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982250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878"/>
  </w:style>
  <w:style w:type="paragraph" w:styleId="Heading1">
    <w:name w:val="heading 1"/>
    <w:basedOn w:val="Normal"/>
    <w:next w:val="Normal"/>
    <w:link w:val="Heading1Char"/>
    <w:uiPriority w:val="9"/>
    <w:qFormat/>
    <w:rsid w:val="00F431C3"/>
    <w:pPr>
      <w:keepNext/>
      <w:keepLines/>
      <w:spacing w:before="36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F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E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6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B11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F32B11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1"/>
  </w:style>
  <w:style w:type="paragraph" w:styleId="Footer">
    <w:name w:val="footer"/>
    <w:basedOn w:val="Normal"/>
    <w:link w:val="FooterChar"/>
    <w:uiPriority w:val="99"/>
    <w:unhideWhenUsed/>
    <w:rsid w:val="00F3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1"/>
  </w:style>
  <w:style w:type="character" w:customStyle="1" w:styleId="Heading1Char">
    <w:name w:val="Heading 1 Char"/>
    <w:basedOn w:val="DefaultParagraphFont"/>
    <w:link w:val="Heading1"/>
    <w:uiPriority w:val="9"/>
    <w:rsid w:val="00F431C3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4FB8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956E3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D34817" w:themeColor="accen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56E3"/>
    <w:rPr>
      <w:rFonts w:asciiTheme="majorHAnsi" w:eastAsiaTheme="majorEastAsia" w:hAnsiTheme="majorHAnsi" w:cstheme="majorBidi"/>
      <w:color w:val="D34817" w:themeColor="accent1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DF6F0C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F6F0C"/>
    <w:rPr>
      <w:color w:val="CC99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3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21D"/>
    <w:rPr>
      <w:b/>
      <w:bCs/>
      <w:i/>
      <w:iCs/>
      <w:color w:val="D34817" w:themeColor="accent1"/>
    </w:rPr>
  </w:style>
  <w:style w:type="table" w:styleId="TableGrid">
    <w:name w:val="Table Grid"/>
    <w:basedOn w:val="TableNormal"/>
    <w:uiPriority w:val="59"/>
    <w:rsid w:val="009C3B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9C3BE9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Text">
    <w:name w:val="_Text"/>
    <w:basedOn w:val="Normal"/>
    <w:rsid w:val="008F12C0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customStyle="1" w:styleId="Blockquote">
    <w:name w:val="Blockquote"/>
    <w:basedOn w:val="Normal"/>
    <w:rsid w:val="00E10691"/>
    <w:pPr>
      <w:spacing w:after="0" w:line="240" w:lineRule="auto"/>
      <w:ind w:left="360" w:righ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6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rsid w:val="003E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initionList">
    <w:name w:val="Definition List"/>
    <w:basedOn w:val="Normal"/>
    <w:next w:val="Normal"/>
    <w:rsid w:val="003E7698"/>
    <w:pPr>
      <w:spacing w:after="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MediumShading1-Accent11">
    <w:name w:val="Medium Shading 1 - Accent 11"/>
    <w:basedOn w:val="TableNormal"/>
    <w:uiPriority w:val="63"/>
    <w:rsid w:val="003E7698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201A7"/>
    <w:pPr>
      <w:spacing w:after="0" w:line="240" w:lineRule="auto"/>
    </w:pPr>
    <w:tblPr>
      <w:tblStyleRowBandSize w:val="1"/>
      <w:tblStyleColBandSize w:val="1"/>
      <w:tblBorders>
        <w:top w:val="single" w:sz="8" w:space="0" w:color="D34817" w:themeColor="accent1"/>
        <w:left w:val="single" w:sz="8" w:space="0" w:color="D34817" w:themeColor="accent1"/>
        <w:bottom w:val="single" w:sz="8" w:space="0" w:color="D34817" w:themeColor="accent1"/>
        <w:right w:val="single" w:sz="8" w:space="0" w:color="D3481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  <w:tblStylePr w:type="band1Horz">
      <w:tblPr/>
      <w:tcPr>
        <w:tcBorders>
          <w:top w:val="single" w:sz="8" w:space="0" w:color="D34817" w:themeColor="accent1"/>
          <w:left w:val="single" w:sz="8" w:space="0" w:color="D34817" w:themeColor="accent1"/>
          <w:bottom w:val="single" w:sz="8" w:space="0" w:color="D34817" w:themeColor="accent1"/>
          <w:right w:val="single" w:sz="8" w:space="0" w:color="D34817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1201A7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01A7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E42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styleId="Emphasis">
    <w:name w:val="Emphasis"/>
    <w:basedOn w:val="DefaultParagraphFont"/>
    <w:uiPriority w:val="20"/>
    <w:qFormat/>
    <w:rsid w:val="005F6573"/>
    <w:rPr>
      <w:i/>
      <w:iCs/>
    </w:rPr>
  </w:style>
  <w:style w:type="paragraph" w:styleId="NoSpacing">
    <w:name w:val="No Spacing"/>
    <w:uiPriority w:val="1"/>
    <w:qFormat/>
    <w:rsid w:val="003F260A"/>
    <w:pPr>
      <w:spacing w:after="0" w:line="240" w:lineRule="auto"/>
    </w:pPr>
  </w:style>
  <w:style w:type="paragraph" w:customStyle="1" w:styleId="Callout">
    <w:name w:val="Callout"/>
    <w:basedOn w:val="Normal"/>
    <w:next w:val="Normal"/>
    <w:qFormat/>
    <w:rsid w:val="005F0CAE"/>
    <w:pPr>
      <w:pBdr>
        <w:top w:val="single" w:sz="4" w:space="3" w:color="D34817" w:themeColor="accent1"/>
        <w:left w:val="single" w:sz="4" w:space="4" w:color="D34817" w:themeColor="accent1"/>
        <w:bottom w:val="single" w:sz="4" w:space="3" w:color="D34817" w:themeColor="accent1"/>
        <w:right w:val="single" w:sz="4" w:space="4" w:color="D34817" w:themeColor="accent1"/>
      </w:pBdr>
      <w:ind w:left="1440" w:hanging="1440"/>
    </w:pPr>
    <w:rPr>
      <w:color w:val="D34817" w:themeColor="accent1"/>
    </w:rPr>
  </w:style>
  <w:style w:type="paragraph" w:styleId="BodyText">
    <w:name w:val="Body Text"/>
    <w:basedOn w:val="Normal"/>
    <w:link w:val="BodyTextChar"/>
    <w:rsid w:val="00D7421B"/>
    <w:pPr>
      <w:spacing w:after="220" w:line="18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7421B"/>
    <w:rPr>
      <w:rFonts w:ascii="Arial" w:eastAsia="Times New Roman" w:hAnsi="Arial" w:cs="Times New Roman"/>
      <w:spacing w:val="-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6D437943.dotm</Template>
  <TotalTime>75</TotalTime>
  <Pages>4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320 Document Template</vt:lpstr>
    </vt:vector>
  </TitlesOfParts>
  <Manager/>
  <Company>Hewlett-Packard Company</Company>
  <LinksUpToDate>false</LinksUpToDate>
  <CharactersWithSpaces>4823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320 Document Template</dc:title>
  <dc:subject/>
  <dc:creator>Mark Reynolds</dc:creator>
  <cp:keywords/>
  <dc:description/>
  <cp:lastModifiedBy>Kevin Dolan (RIT Student)</cp:lastModifiedBy>
  <cp:revision>5</cp:revision>
  <cp:lastPrinted>2010-08-22T22:39:00Z</cp:lastPrinted>
  <dcterms:created xsi:type="dcterms:W3CDTF">2018-10-04T15:00:00Z</dcterms:created>
  <dcterms:modified xsi:type="dcterms:W3CDTF">2018-10-04T16:15:00Z</dcterms:modified>
  <cp:category/>
</cp:coreProperties>
</file>